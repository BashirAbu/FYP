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AD5D5" w14:textId="0AA6EA79" w:rsidR="00523C92" w:rsidRPr="002223E3" w:rsidRDefault="00B81D71" w:rsidP="006C407E">
      <w:pPr>
        <w:jc w:val="center"/>
        <w:rPr>
          <w:rFonts w:ascii="Arial Narrow" w:hAnsi="Arial Narrow"/>
          <w:sz w:val="24"/>
        </w:rPr>
      </w:pPr>
      <w:r w:rsidRPr="00B81D71">
        <w:rPr>
          <w:rFonts w:ascii="Arial Narrow" w:hAnsi="Arial Narrow"/>
          <w:sz w:val="36"/>
        </w:rPr>
        <w:t>A Servo Controller for Brushed DC Motor</w:t>
      </w:r>
    </w:p>
    <w:p w14:paraId="74EA1522" w14:textId="77777777" w:rsidR="006C407E" w:rsidRPr="002223E3" w:rsidRDefault="006C407E" w:rsidP="006C407E">
      <w:pPr>
        <w:jc w:val="center"/>
        <w:rPr>
          <w:rFonts w:ascii="Arial Narrow" w:hAnsi="Arial Narrow"/>
          <w:sz w:val="24"/>
        </w:rPr>
      </w:pPr>
    </w:p>
    <w:p w14:paraId="5339A180" w14:textId="77777777" w:rsidR="006C407E" w:rsidRPr="002223E3" w:rsidRDefault="006C407E" w:rsidP="006C407E">
      <w:pPr>
        <w:jc w:val="center"/>
        <w:rPr>
          <w:rFonts w:ascii="Arial Narrow" w:hAnsi="Arial Narrow"/>
          <w:sz w:val="24"/>
        </w:rPr>
      </w:pPr>
    </w:p>
    <w:p w14:paraId="64F597EB" w14:textId="77777777" w:rsidR="006C407E" w:rsidRPr="002223E3" w:rsidRDefault="006C407E" w:rsidP="006C407E">
      <w:pPr>
        <w:jc w:val="center"/>
        <w:rPr>
          <w:rFonts w:ascii="Arial Narrow" w:hAnsi="Arial Narrow"/>
          <w:sz w:val="24"/>
        </w:rPr>
      </w:pPr>
    </w:p>
    <w:p w14:paraId="3CD20C34" w14:textId="77777777" w:rsidR="006C407E" w:rsidRPr="002223E3" w:rsidRDefault="006C407E" w:rsidP="006C407E">
      <w:pPr>
        <w:jc w:val="center"/>
        <w:rPr>
          <w:rFonts w:ascii="Arial Narrow" w:hAnsi="Arial Narrow"/>
          <w:sz w:val="24"/>
        </w:rPr>
      </w:pPr>
    </w:p>
    <w:p w14:paraId="612B0E11" w14:textId="77777777" w:rsidR="00523C92" w:rsidRPr="002223E3" w:rsidRDefault="00523C92" w:rsidP="00375FEC">
      <w:pPr>
        <w:rPr>
          <w:rFonts w:ascii="Arial Narrow" w:hAnsi="Arial Narrow"/>
          <w:sz w:val="24"/>
        </w:rPr>
      </w:pPr>
    </w:p>
    <w:p w14:paraId="4BC78096" w14:textId="77777777" w:rsidR="00523C92" w:rsidRPr="002223E3" w:rsidRDefault="00523C92" w:rsidP="006C407E">
      <w:pPr>
        <w:pStyle w:val="Heading6"/>
        <w:rPr>
          <w:rFonts w:ascii="Arial Narrow" w:hAnsi="Arial Narrow"/>
        </w:rPr>
      </w:pPr>
    </w:p>
    <w:p w14:paraId="3F9CCF3D" w14:textId="77777777" w:rsidR="00523C92" w:rsidRPr="002223E3" w:rsidRDefault="00523C92" w:rsidP="006C407E">
      <w:pPr>
        <w:pStyle w:val="Heading6"/>
        <w:rPr>
          <w:rFonts w:ascii="Arial Narrow" w:hAnsi="Arial Narrow"/>
        </w:rPr>
      </w:pPr>
    </w:p>
    <w:p w14:paraId="7DC71B57" w14:textId="77777777" w:rsidR="00523C92" w:rsidRPr="002223E3" w:rsidRDefault="00523C92" w:rsidP="006C407E">
      <w:pPr>
        <w:rPr>
          <w:rFonts w:ascii="Arial Narrow" w:hAnsi="Arial Narrow"/>
        </w:rPr>
      </w:pPr>
    </w:p>
    <w:p w14:paraId="5A70E40C" w14:textId="755B5EB4" w:rsidR="00D02367" w:rsidRDefault="00B81D71" w:rsidP="006C407E">
      <w:pPr>
        <w:pStyle w:val="Heading6"/>
        <w:rPr>
          <w:rFonts w:ascii="Arial Narrow" w:hAnsi="Arial Narrow"/>
          <w:sz w:val="36"/>
        </w:rPr>
      </w:pPr>
      <w:r>
        <w:rPr>
          <w:rFonts w:ascii="Arial Narrow" w:hAnsi="Arial Narrow"/>
          <w:sz w:val="36"/>
        </w:rPr>
        <w:t>BASHIR TAWFIG BASHIR ABUGHARSA</w:t>
      </w:r>
      <w:r w:rsidR="00D02367">
        <w:rPr>
          <w:rFonts w:ascii="Arial Narrow" w:hAnsi="Arial Narrow"/>
          <w:sz w:val="36"/>
        </w:rPr>
        <w:t xml:space="preserve"> </w:t>
      </w:r>
    </w:p>
    <w:p w14:paraId="37E97B8C" w14:textId="32854BA1" w:rsidR="00523C92" w:rsidRDefault="00B81D71" w:rsidP="006C407E">
      <w:pPr>
        <w:pStyle w:val="Heading6"/>
        <w:rPr>
          <w:rFonts w:ascii="Arial Narrow" w:hAnsi="Arial Narrow"/>
          <w:sz w:val="36"/>
        </w:rPr>
      </w:pPr>
      <w:r>
        <w:rPr>
          <w:rFonts w:ascii="Arial Narrow" w:hAnsi="Arial Narrow"/>
          <w:sz w:val="36"/>
        </w:rPr>
        <w:t>1181102921</w:t>
      </w:r>
    </w:p>
    <w:p w14:paraId="133585E0" w14:textId="77777777" w:rsidR="00D02367" w:rsidRPr="00D02367" w:rsidRDefault="00D02367" w:rsidP="00D02367"/>
    <w:p w14:paraId="075D97F4" w14:textId="77777777" w:rsidR="00523C92" w:rsidRPr="002223E3" w:rsidRDefault="00523C92" w:rsidP="006C407E">
      <w:pPr>
        <w:jc w:val="center"/>
        <w:rPr>
          <w:rFonts w:ascii="Arial Narrow" w:hAnsi="Arial Narrow"/>
          <w:sz w:val="24"/>
        </w:rPr>
      </w:pPr>
    </w:p>
    <w:p w14:paraId="2C9B1A3F" w14:textId="77777777" w:rsidR="006C407E" w:rsidRPr="002223E3" w:rsidRDefault="006C407E" w:rsidP="00AB7B94">
      <w:pPr>
        <w:rPr>
          <w:rFonts w:ascii="Arial Narrow" w:hAnsi="Arial Narrow"/>
          <w:sz w:val="24"/>
        </w:rPr>
      </w:pPr>
    </w:p>
    <w:p w14:paraId="554ABBFA" w14:textId="77777777" w:rsidR="006C407E" w:rsidRPr="002223E3" w:rsidRDefault="006C407E" w:rsidP="006C407E">
      <w:pPr>
        <w:jc w:val="center"/>
        <w:rPr>
          <w:rFonts w:ascii="Arial Narrow" w:hAnsi="Arial Narrow"/>
          <w:sz w:val="24"/>
        </w:rPr>
      </w:pPr>
    </w:p>
    <w:p w14:paraId="2F1A3E89" w14:textId="77777777" w:rsidR="006C407E" w:rsidRDefault="006C407E" w:rsidP="006C407E">
      <w:pPr>
        <w:jc w:val="center"/>
        <w:rPr>
          <w:rFonts w:ascii="Arial Narrow" w:hAnsi="Arial Narrow"/>
          <w:sz w:val="24"/>
        </w:rPr>
      </w:pPr>
    </w:p>
    <w:p w14:paraId="1CDDEA02" w14:textId="77777777" w:rsidR="00375FEC" w:rsidRPr="002223E3" w:rsidRDefault="00375FEC" w:rsidP="006C407E">
      <w:pPr>
        <w:jc w:val="center"/>
        <w:rPr>
          <w:rFonts w:ascii="Arial Narrow" w:hAnsi="Arial Narrow"/>
          <w:sz w:val="24"/>
        </w:rPr>
      </w:pPr>
    </w:p>
    <w:p w14:paraId="08671936" w14:textId="77777777" w:rsidR="006C407E" w:rsidRPr="002223E3" w:rsidRDefault="006C407E" w:rsidP="006C407E">
      <w:pPr>
        <w:jc w:val="center"/>
        <w:rPr>
          <w:rFonts w:ascii="Arial Narrow" w:hAnsi="Arial Narrow"/>
          <w:sz w:val="24"/>
        </w:rPr>
      </w:pPr>
    </w:p>
    <w:p w14:paraId="763ECEDB" w14:textId="77777777" w:rsidR="006C407E" w:rsidRPr="002223E3" w:rsidRDefault="006C407E" w:rsidP="006C407E">
      <w:pPr>
        <w:jc w:val="center"/>
        <w:rPr>
          <w:rFonts w:ascii="Arial Narrow" w:hAnsi="Arial Narrow"/>
          <w:sz w:val="24"/>
        </w:rPr>
      </w:pPr>
    </w:p>
    <w:p w14:paraId="6292A822" w14:textId="1405B7D9" w:rsidR="00D02367" w:rsidRPr="002223E3" w:rsidRDefault="00D02367" w:rsidP="00D02367">
      <w:pPr>
        <w:jc w:val="center"/>
        <w:rPr>
          <w:rFonts w:ascii="Arial Narrow" w:hAnsi="Arial Narrow"/>
          <w:sz w:val="36"/>
        </w:rPr>
      </w:pPr>
      <w:r>
        <w:rPr>
          <w:rFonts w:ascii="Arial Narrow" w:hAnsi="Arial Narrow"/>
          <w:sz w:val="36"/>
        </w:rPr>
        <w:t>202</w:t>
      </w:r>
      <w:r w:rsidR="00B81D71">
        <w:rPr>
          <w:rFonts w:ascii="Arial Narrow" w:hAnsi="Arial Narrow"/>
          <w:sz w:val="36"/>
        </w:rPr>
        <w:t>3</w:t>
      </w:r>
      <w:r>
        <w:rPr>
          <w:rFonts w:ascii="Arial Narrow" w:hAnsi="Arial Narrow"/>
          <w:sz w:val="36"/>
        </w:rPr>
        <w:t>/202</w:t>
      </w:r>
      <w:r w:rsidR="00B81D71">
        <w:rPr>
          <w:rFonts w:ascii="Arial Narrow" w:hAnsi="Arial Narrow"/>
          <w:sz w:val="36"/>
        </w:rPr>
        <w:t>4</w:t>
      </w:r>
    </w:p>
    <w:p w14:paraId="2F4914DE" w14:textId="77777777" w:rsidR="006C407E" w:rsidRPr="002223E3" w:rsidRDefault="006C407E" w:rsidP="006C407E">
      <w:pPr>
        <w:jc w:val="center"/>
        <w:rPr>
          <w:rFonts w:ascii="Arial Narrow" w:hAnsi="Arial Narrow"/>
          <w:sz w:val="24"/>
        </w:rPr>
      </w:pPr>
    </w:p>
    <w:p w14:paraId="21B24D6F" w14:textId="77777777" w:rsidR="00523C92" w:rsidRPr="002223E3" w:rsidRDefault="00523C92" w:rsidP="006C407E">
      <w:pPr>
        <w:jc w:val="center"/>
        <w:rPr>
          <w:rFonts w:ascii="Arial Narrow" w:hAnsi="Arial Narrow"/>
          <w:sz w:val="24"/>
        </w:rPr>
      </w:pPr>
    </w:p>
    <w:p w14:paraId="50516B6C" w14:textId="77777777" w:rsidR="006C407E" w:rsidRDefault="006C407E" w:rsidP="006C407E">
      <w:pPr>
        <w:jc w:val="center"/>
        <w:rPr>
          <w:rFonts w:ascii="Arial Narrow" w:hAnsi="Arial Narrow"/>
          <w:sz w:val="24"/>
        </w:rPr>
      </w:pPr>
    </w:p>
    <w:p w14:paraId="5E92EEBE" w14:textId="77777777" w:rsidR="00AB7B94" w:rsidRPr="002223E3" w:rsidRDefault="00AB7B94" w:rsidP="006C407E">
      <w:pPr>
        <w:jc w:val="center"/>
        <w:rPr>
          <w:rFonts w:ascii="Arial Narrow" w:hAnsi="Arial Narrow"/>
          <w:sz w:val="24"/>
        </w:rPr>
      </w:pPr>
    </w:p>
    <w:p w14:paraId="45DDC710" w14:textId="77777777" w:rsidR="006C407E" w:rsidRDefault="006C407E" w:rsidP="00AB7B94">
      <w:pPr>
        <w:rPr>
          <w:rFonts w:ascii="Arial Narrow" w:hAnsi="Arial Narrow"/>
          <w:sz w:val="24"/>
        </w:rPr>
      </w:pPr>
    </w:p>
    <w:p w14:paraId="682A9B0F" w14:textId="77777777" w:rsidR="00987982" w:rsidRPr="002223E3" w:rsidRDefault="00987982" w:rsidP="00AB7B94">
      <w:pPr>
        <w:rPr>
          <w:rFonts w:ascii="Arial Narrow" w:hAnsi="Arial Narrow"/>
          <w:sz w:val="24"/>
        </w:rPr>
      </w:pPr>
    </w:p>
    <w:p w14:paraId="458B7E04" w14:textId="77777777" w:rsidR="00375FEC" w:rsidRPr="002223E3" w:rsidRDefault="00375FEC" w:rsidP="006C407E">
      <w:pPr>
        <w:ind w:left="-1440" w:firstLine="1440"/>
        <w:rPr>
          <w:rFonts w:ascii="Arial Narrow" w:hAnsi="Arial Narrow"/>
          <w:sz w:val="36"/>
        </w:rPr>
      </w:pPr>
    </w:p>
    <w:p w14:paraId="136E4B0E" w14:textId="77777777" w:rsidR="00523C92" w:rsidRPr="002223E3" w:rsidRDefault="00523C92" w:rsidP="006C407E">
      <w:pPr>
        <w:pStyle w:val="Heading7"/>
        <w:rPr>
          <w:rFonts w:ascii="Arial Narrow" w:hAnsi="Arial Narrow"/>
          <w:sz w:val="36"/>
        </w:rPr>
      </w:pPr>
      <w:r w:rsidRPr="002223E3">
        <w:rPr>
          <w:rFonts w:ascii="Arial Narrow" w:hAnsi="Arial Narrow"/>
          <w:sz w:val="36"/>
        </w:rPr>
        <w:t>MULTIMEDIA UNIVERSITY</w:t>
      </w:r>
    </w:p>
    <w:p w14:paraId="09420545" w14:textId="77777777" w:rsidR="00523C92" w:rsidRPr="002223E3" w:rsidRDefault="00523C92" w:rsidP="006C407E">
      <w:pPr>
        <w:ind w:left="-1440" w:firstLine="1440"/>
        <w:rPr>
          <w:rFonts w:ascii="Arial Narrow" w:hAnsi="Arial Narrow"/>
          <w:sz w:val="36"/>
        </w:rPr>
      </w:pPr>
    </w:p>
    <w:p w14:paraId="44D0EFD9" w14:textId="72EC8476" w:rsidR="00523C92" w:rsidRPr="002223E3" w:rsidRDefault="00D02367" w:rsidP="006C407E">
      <w:pPr>
        <w:pStyle w:val="Heading5"/>
        <w:rPr>
          <w:rFonts w:ascii="Arial Narrow" w:hAnsi="Arial Narrow"/>
        </w:rPr>
      </w:pPr>
      <w:r>
        <w:rPr>
          <w:rFonts w:ascii="Arial Narrow" w:hAnsi="Arial Narrow"/>
          <w:sz w:val="36"/>
        </w:rPr>
        <w:t>J</w:t>
      </w:r>
      <w:r w:rsidR="00B81D71">
        <w:rPr>
          <w:rFonts w:ascii="Arial Narrow" w:hAnsi="Arial Narrow"/>
          <w:sz w:val="36"/>
        </w:rPr>
        <w:t>ULY</w:t>
      </w:r>
      <w:r>
        <w:rPr>
          <w:rFonts w:ascii="Arial Narrow" w:hAnsi="Arial Narrow"/>
          <w:sz w:val="36"/>
        </w:rPr>
        <w:t xml:space="preserve"> 20</w:t>
      </w:r>
      <w:r w:rsidR="00B81D71">
        <w:rPr>
          <w:rFonts w:ascii="Arial Narrow" w:hAnsi="Arial Narrow"/>
          <w:sz w:val="36"/>
        </w:rPr>
        <w:t>24</w:t>
      </w:r>
    </w:p>
    <w:sectPr w:rsidR="00523C92" w:rsidRPr="002223E3" w:rsidSect="006C407E">
      <w:pgSz w:w="11907" w:h="16840" w:code="9"/>
      <w:pgMar w:top="3402" w:right="2552" w:bottom="2268" w:left="25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5C5CD1" w14:textId="77777777" w:rsidR="006F15F0" w:rsidRDefault="006F15F0">
      <w:r>
        <w:separator/>
      </w:r>
    </w:p>
  </w:endnote>
  <w:endnote w:type="continuationSeparator" w:id="0">
    <w:p w14:paraId="0AB5892E" w14:textId="77777777" w:rsidR="006F15F0" w:rsidRDefault="006F1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E644F3" w14:textId="77777777" w:rsidR="006F15F0" w:rsidRDefault="006F15F0">
      <w:r>
        <w:separator/>
      </w:r>
    </w:p>
  </w:footnote>
  <w:footnote w:type="continuationSeparator" w:id="0">
    <w:p w14:paraId="5A502E93" w14:textId="77777777" w:rsidR="006F15F0" w:rsidRDefault="006F15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D6F"/>
    <w:rsid w:val="00082A4F"/>
    <w:rsid w:val="002223E3"/>
    <w:rsid w:val="00224768"/>
    <w:rsid w:val="00375FEC"/>
    <w:rsid w:val="004A1DF8"/>
    <w:rsid w:val="00523C92"/>
    <w:rsid w:val="00613D6F"/>
    <w:rsid w:val="00692DC7"/>
    <w:rsid w:val="006C407E"/>
    <w:rsid w:val="006F15F0"/>
    <w:rsid w:val="008F5AF1"/>
    <w:rsid w:val="00987982"/>
    <w:rsid w:val="00AB7B94"/>
    <w:rsid w:val="00B81D71"/>
    <w:rsid w:val="00BC112F"/>
    <w:rsid w:val="00D02367"/>
    <w:rsid w:val="00E0286E"/>
    <w:rsid w:val="00E12A25"/>
    <w:rsid w:val="00E6237C"/>
    <w:rsid w:val="00E85612"/>
    <w:rsid w:val="00F5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9FF0D85"/>
  <w15:chartTrackingRefBased/>
  <w15:docId w15:val="{8F906DEC-FACB-401F-A03D-5874FAB79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MY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ind w:left="-1440" w:right="-360"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ind w:left="-1440" w:right="-450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ind w:hanging="144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ind w:hanging="1440"/>
      <w:jc w:val="both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sz w:val="32"/>
    </w:rPr>
  </w:style>
  <w:style w:type="paragraph" w:styleId="Heading7">
    <w:name w:val="heading 7"/>
    <w:basedOn w:val="Normal"/>
    <w:next w:val="Normal"/>
    <w:qFormat/>
    <w:pPr>
      <w:keepNext/>
      <w:ind w:left="-1440" w:firstLine="1440"/>
      <w:jc w:val="center"/>
      <w:outlineLvl w:val="6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hD%20Studies\Thesis\ThesisGuidelinesFromIPS\Appendix%20A%20-%20Front%20Cov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Appendix A - Front Cover.dot</Template>
  <TotalTime>1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EFFICIENCY OF INTERNET</vt:lpstr>
    </vt:vector>
  </TitlesOfParts>
  <Company>TELEKOM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EFFICIENCY OF INTERNET</dc:title>
  <dc:subject/>
  <dc:creator>User</dc:creator>
  <cp:keywords/>
  <dc:description/>
  <cp:lastModifiedBy>BASHIR TAWFIG BASHIR ABUGHARSA</cp:lastModifiedBy>
  <cp:revision>2</cp:revision>
  <cp:lastPrinted>2003-08-25T01:20:00Z</cp:lastPrinted>
  <dcterms:created xsi:type="dcterms:W3CDTF">2024-07-10T02:23:00Z</dcterms:created>
  <dcterms:modified xsi:type="dcterms:W3CDTF">2024-07-10T02:23:00Z</dcterms:modified>
</cp:coreProperties>
</file>